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1.What is the function of mRNA?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en-US"/>
        </w:rPr>
      </w:pPr>
      <w:bookmarkStart w:id="0" w:name="_GoBack"/>
      <w:bookmarkEnd w:id="0"/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2.How does mRNA code for a protein?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3.What is splicing and what molecule is spliced?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4.What are the parts that are cut out and kept called, respectively?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5.What is the function of tRNA?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6.How many damage sites need to be repaired after removal of RNA primers?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7.What are the two most frequent chemical reactions resulting in spontaneous DNA-damage types?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8.What kind of DNA damage is induced by UV-irradiation? How is it repaired?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9.What is the difference between base excision repair and nucleotide excision repair?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10.What kind of radiation induced DNA damage are base excision and nucleotide excision repair for?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11.Name the 4 most important types of enzyme involved in DNA-repair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12.What are the two repair processes for DSBs?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13.Which one is error free and which is error prone?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14.What are the proteins that attach to the break in NHEJ?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15.What are the proteins that attach to the break in HR?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16.What determines whether the repair will be done by NHEJ?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17.What is ataxia telangiectasia? Which gene is affected? What is the function of the protein coded by that gene?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18.What is the delayed response induced by ATM activation?</w:t>
      </w:r>
    </w:p>
    <w:p w:rsidR="00496FD1" w:rsidRPr="00496FD1" w:rsidRDefault="00496FD1" w:rsidP="00496F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en-US"/>
        </w:rPr>
      </w:pPr>
      <w:r w:rsidRPr="00496FD1">
        <w:rPr>
          <w:rFonts w:ascii="Helvetica" w:hAnsi="Helvetica" w:cs="Helvetica"/>
          <w:b/>
          <w:color w:val="2D3B45"/>
          <w:lang w:val="en-US"/>
        </w:rPr>
        <w:t>19.What is the rapid response induced by ATM activation?</w:t>
      </w:r>
    </w:p>
    <w:p w:rsidR="000440DF" w:rsidRPr="00496FD1" w:rsidRDefault="00496FD1">
      <w:pPr>
        <w:rPr>
          <w:b/>
          <w:lang w:val="en-US"/>
        </w:rPr>
      </w:pPr>
    </w:p>
    <w:sectPr w:rsidR="000440DF" w:rsidRPr="00496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D1"/>
    <w:rsid w:val="002B3735"/>
    <w:rsid w:val="00496FD1"/>
    <w:rsid w:val="00C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757A"/>
  <w15:chartTrackingRefBased/>
  <w15:docId w15:val="{0FFE2C16-4BF0-42C6-B2CE-AA770A6A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BF191FA</Template>
  <TotalTime>0</TotalTime>
  <Pages>1</Pages>
  <Words>194</Words>
  <Characters>1030</Characters>
  <Application>Microsoft Office Word</Application>
  <DocSecurity>0</DocSecurity>
  <Lines>8</Lines>
  <Paragraphs>2</Paragraphs>
  <ScaleCrop>false</ScaleCrop>
  <Company>Universitetet i Oslo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</cp:revision>
  <dcterms:created xsi:type="dcterms:W3CDTF">2018-12-02T19:58:00Z</dcterms:created>
  <dcterms:modified xsi:type="dcterms:W3CDTF">2018-12-02T19:58:00Z</dcterms:modified>
</cp:coreProperties>
</file>